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6DB39" w14:textId="3D084F2E" w:rsidR="003F1DAE" w:rsidRDefault="003F1DAE">
      <w:pPr>
        <w:rPr>
          <w:b/>
          <w:bCs/>
        </w:rPr>
      </w:pPr>
      <w:r w:rsidRPr="003F1DAE">
        <w:rPr>
          <w:b/>
          <w:bCs/>
        </w:rPr>
        <w:t xml:space="preserve">Pseudocode, </w:t>
      </w:r>
      <w:r>
        <w:rPr>
          <w:b/>
          <w:bCs/>
        </w:rPr>
        <w:t xml:space="preserve">Part 1 </w:t>
      </w:r>
    </w:p>
    <w:p w14:paraId="02D25981" w14:textId="77777777" w:rsidR="003F1DAE" w:rsidRPr="003F1DAE" w:rsidRDefault="003F1DAE">
      <w:pPr>
        <w:rPr>
          <w:b/>
          <w:bCs/>
          <w:sz w:val="10"/>
          <w:szCs w:val="10"/>
        </w:rPr>
      </w:pPr>
    </w:p>
    <w:p w14:paraId="1A14AAC2" w14:textId="006CE3DB" w:rsidR="003F1DAE" w:rsidRDefault="003F1DAE">
      <w:r>
        <w:t>Get a bowl</w:t>
      </w:r>
    </w:p>
    <w:p w14:paraId="67AE0438" w14:textId="0C91B2E2" w:rsidR="003F1DAE" w:rsidRDefault="003F1DAE">
      <w:r>
        <w:t>Get a spoon</w:t>
      </w:r>
    </w:p>
    <w:p w14:paraId="4C884E89" w14:textId="15BC40D1" w:rsidR="003F1DAE" w:rsidRDefault="003F1DAE">
      <w:r>
        <w:t>If we have milk</w:t>
      </w:r>
    </w:p>
    <w:p w14:paraId="720F4C40" w14:textId="43087D9C" w:rsidR="003F1DAE" w:rsidRDefault="003F1DAE">
      <w:r>
        <w:tab/>
        <w:t>Get milk</w:t>
      </w:r>
    </w:p>
    <w:p w14:paraId="37C79CD8" w14:textId="20A07CE3" w:rsidR="003F1DAE" w:rsidRDefault="003F1DAE">
      <w:r>
        <w:t>Otherwise</w:t>
      </w:r>
    </w:p>
    <w:p w14:paraId="47E3E1B0" w14:textId="1833FE54" w:rsidR="003F1DAE" w:rsidRDefault="003F1DAE">
      <w:r>
        <w:tab/>
        <w:t>Get milk at store</w:t>
      </w:r>
    </w:p>
    <w:p w14:paraId="1DB088A7" w14:textId="347F49A2" w:rsidR="003F1DAE" w:rsidRDefault="003F1DAE">
      <w:r>
        <w:t>If we have cereal</w:t>
      </w:r>
    </w:p>
    <w:p w14:paraId="64C97D7F" w14:textId="4CA4194F" w:rsidR="003F1DAE" w:rsidRDefault="003F1DAE" w:rsidP="003F1DAE">
      <w:r>
        <w:tab/>
      </w:r>
      <w:r>
        <w:t>Get a box of cereal</w:t>
      </w:r>
    </w:p>
    <w:p w14:paraId="4E6BCA8F" w14:textId="74FC57AF" w:rsidR="003F1DAE" w:rsidRDefault="003F1DAE" w:rsidP="003F1DAE">
      <w:r>
        <w:t>Otherwise</w:t>
      </w:r>
    </w:p>
    <w:p w14:paraId="31E7B9C4" w14:textId="141839C5" w:rsidR="003F1DAE" w:rsidRDefault="003F1DAE">
      <w:r>
        <w:tab/>
        <w:t>Get cereal at store</w:t>
      </w:r>
    </w:p>
    <w:p w14:paraId="554D9E1F" w14:textId="40255A01" w:rsidR="003F1DAE" w:rsidRDefault="003F1DAE">
      <w:r>
        <w:t>Add cereal to bowl</w:t>
      </w:r>
    </w:p>
    <w:p w14:paraId="73FABD10" w14:textId="5F955778" w:rsidR="003F1DAE" w:rsidRDefault="003F1DAE">
      <w:r>
        <w:t>Add milk to bowl</w:t>
      </w:r>
    </w:p>
    <w:p w14:paraId="7F49864F" w14:textId="2CE09689" w:rsidR="003F1DAE" w:rsidRDefault="003F1DAE"/>
    <w:p w14:paraId="3EFBCCBA" w14:textId="77777777" w:rsidR="003F1DAE" w:rsidRDefault="003F1DAE"/>
    <w:p w14:paraId="550160B7" w14:textId="781EAC00" w:rsidR="003F1DAE" w:rsidRDefault="003F1DAE" w:rsidP="003F1DAE">
      <w:pPr>
        <w:rPr>
          <w:b/>
          <w:bCs/>
        </w:rPr>
      </w:pPr>
      <w:r w:rsidRPr="003F1DAE">
        <w:rPr>
          <w:b/>
          <w:bCs/>
        </w:rPr>
        <w:t xml:space="preserve">Pseudocode, </w:t>
      </w:r>
      <w:r>
        <w:rPr>
          <w:b/>
          <w:bCs/>
        </w:rPr>
        <w:t xml:space="preserve">Part </w:t>
      </w:r>
      <w:r>
        <w:rPr>
          <w:b/>
          <w:bCs/>
        </w:rPr>
        <w:t>2</w:t>
      </w:r>
    </w:p>
    <w:p w14:paraId="30E83DD9" w14:textId="77777777" w:rsidR="003F1DAE" w:rsidRPr="003F1DAE" w:rsidRDefault="003F1DAE" w:rsidP="003F1DAE">
      <w:pPr>
        <w:rPr>
          <w:b/>
          <w:bCs/>
          <w:sz w:val="10"/>
          <w:szCs w:val="10"/>
        </w:rPr>
      </w:pPr>
    </w:p>
    <w:p w14:paraId="589980DA" w14:textId="77777777" w:rsidR="003F1DAE" w:rsidRDefault="003F1DAE" w:rsidP="003F1DAE">
      <w:r>
        <w:t>Get a bowl</w:t>
      </w:r>
    </w:p>
    <w:p w14:paraId="13F10EEE" w14:textId="77777777" w:rsidR="003F1DAE" w:rsidRDefault="003F1DAE" w:rsidP="003F1DAE">
      <w:r>
        <w:t>Get a spoon</w:t>
      </w:r>
    </w:p>
    <w:p w14:paraId="21D66ADF" w14:textId="407BF6D2" w:rsidR="003F1DAE" w:rsidRDefault="003F1DAE" w:rsidP="003F1DAE">
      <w:r>
        <w:t>If we have milk</w:t>
      </w:r>
      <w:r>
        <w:t xml:space="preserve"> and we have cereal</w:t>
      </w:r>
    </w:p>
    <w:p w14:paraId="39CEBF82" w14:textId="66DD49D7" w:rsidR="003F1DAE" w:rsidRDefault="003F1DAE" w:rsidP="003F1DAE">
      <w:r>
        <w:tab/>
      </w:r>
      <w:r>
        <w:t>Get cereal</w:t>
      </w:r>
    </w:p>
    <w:p w14:paraId="5266A481" w14:textId="6BBBDDCE" w:rsidR="003F1DAE" w:rsidRDefault="003F1DAE" w:rsidP="003F1DAE">
      <w:r>
        <w:tab/>
        <w:t>Get milk</w:t>
      </w:r>
    </w:p>
    <w:p w14:paraId="4B95B78A" w14:textId="7DE8F385" w:rsidR="003F1DAE" w:rsidRDefault="003F1DAE" w:rsidP="003F1DAE">
      <w:r>
        <w:t>Otherwise</w:t>
      </w:r>
    </w:p>
    <w:p w14:paraId="6CD320FC" w14:textId="1FC68EEB" w:rsidR="00DA4496" w:rsidRDefault="00DA4496" w:rsidP="003F1DAE">
      <w:r>
        <w:tab/>
        <w:t>If we have milk</w:t>
      </w:r>
    </w:p>
    <w:p w14:paraId="49AF16C1" w14:textId="39B0015F" w:rsidR="003F1DAE" w:rsidRDefault="003F1DAE" w:rsidP="003F1DAE">
      <w:r>
        <w:tab/>
      </w:r>
      <w:r w:rsidR="00DA4496">
        <w:tab/>
      </w:r>
      <w:r>
        <w:t>Get milk</w:t>
      </w:r>
    </w:p>
    <w:p w14:paraId="30315934" w14:textId="37307A1B" w:rsidR="00DA4496" w:rsidRDefault="00DA4496" w:rsidP="003F1DAE">
      <w:r>
        <w:tab/>
      </w:r>
      <w:r>
        <w:tab/>
        <w:t>Get cereal at store</w:t>
      </w:r>
    </w:p>
    <w:p w14:paraId="59C93C5E" w14:textId="72A2AA08" w:rsidR="00DA4496" w:rsidRDefault="00DA4496" w:rsidP="003F1DAE">
      <w:r>
        <w:tab/>
        <w:t xml:space="preserve">Otherwise </w:t>
      </w:r>
    </w:p>
    <w:p w14:paraId="6561D8C9" w14:textId="7542E926" w:rsidR="00DA4496" w:rsidRDefault="00DA4496" w:rsidP="003F1DAE">
      <w:r>
        <w:tab/>
      </w:r>
      <w:r>
        <w:tab/>
        <w:t>If we have cereal</w:t>
      </w:r>
    </w:p>
    <w:p w14:paraId="22F74D6B" w14:textId="52551870" w:rsidR="00DA4496" w:rsidRDefault="00DA4496" w:rsidP="003F1DAE">
      <w:r>
        <w:tab/>
      </w:r>
      <w:r>
        <w:tab/>
      </w:r>
      <w:r>
        <w:tab/>
      </w:r>
      <w:r>
        <w:t>Get a box of cereal</w:t>
      </w:r>
    </w:p>
    <w:p w14:paraId="25975D60" w14:textId="2BB7B11C" w:rsidR="00DA4496" w:rsidRDefault="00DA4496" w:rsidP="003F1DAE">
      <w:r>
        <w:tab/>
      </w:r>
      <w:r>
        <w:tab/>
      </w:r>
      <w:r>
        <w:tab/>
        <w:t>Get milk from store</w:t>
      </w:r>
    </w:p>
    <w:p w14:paraId="41124336" w14:textId="588A6493" w:rsidR="00DA4496" w:rsidRDefault="00DA4496" w:rsidP="003F1DAE">
      <w:r>
        <w:tab/>
      </w:r>
      <w:r>
        <w:tab/>
        <w:t>Otherwise</w:t>
      </w:r>
    </w:p>
    <w:p w14:paraId="50413E3B" w14:textId="07BCAB90" w:rsidR="00DA4496" w:rsidRDefault="00DA4496" w:rsidP="003F1DAE">
      <w:r>
        <w:tab/>
      </w:r>
      <w:r>
        <w:tab/>
      </w:r>
      <w:r>
        <w:tab/>
        <w:t>Get milk from store</w:t>
      </w:r>
    </w:p>
    <w:p w14:paraId="3BE60466" w14:textId="7F5EADCB" w:rsidR="003F1DAE" w:rsidRDefault="00DA4496" w:rsidP="003F1DAE">
      <w:r>
        <w:tab/>
      </w:r>
      <w:r>
        <w:tab/>
      </w:r>
      <w:r>
        <w:tab/>
        <w:t>Get cereal from store</w:t>
      </w:r>
    </w:p>
    <w:p w14:paraId="024390D4" w14:textId="77777777" w:rsidR="003F1DAE" w:rsidRDefault="003F1DAE" w:rsidP="003F1DAE">
      <w:r>
        <w:t>Add cereal to bowl</w:t>
      </w:r>
    </w:p>
    <w:p w14:paraId="7517CB56" w14:textId="77777777" w:rsidR="003F1DAE" w:rsidRPr="003F1DAE" w:rsidRDefault="003F1DAE" w:rsidP="003F1DAE">
      <w:r>
        <w:t>Add milk to bowl</w:t>
      </w:r>
    </w:p>
    <w:p w14:paraId="54A18F40" w14:textId="77777777" w:rsidR="003F1DAE" w:rsidRPr="003F1DAE" w:rsidRDefault="003F1DAE"/>
    <w:sectPr w:rsidR="003F1DAE" w:rsidRPr="003F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9A"/>
    <w:rsid w:val="003F1DAE"/>
    <w:rsid w:val="005B7DFB"/>
    <w:rsid w:val="00C8119A"/>
    <w:rsid w:val="00D96D3A"/>
    <w:rsid w:val="00DA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B59B"/>
  <w15:chartTrackingRefBased/>
  <w15:docId w15:val="{43CDBB78-5D2F-2E42-9B38-5892AADF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Unit3Activity2 _Pseudocode.docx</Template>
  <TotalTime>11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Rahul Arora</cp:lastModifiedBy>
  <cp:revision>2</cp:revision>
  <dcterms:created xsi:type="dcterms:W3CDTF">2020-07-05T15:21:00Z</dcterms:created>
  <dcterms:modified xsi:type="dcterms:W3CDTF">2020-07-15T18:32:00Z</dcterms:modified>
</cp:coreProperties>
</file>